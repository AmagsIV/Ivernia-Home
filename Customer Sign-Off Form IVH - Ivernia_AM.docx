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8FB6" w14:textId="77777777" w:rsidR="008F7C72" w:rsidRDefault="008F7C72" w:rsidP="00A30D68">
      <w:pPr>
        <w:jc w:val="center"/>
        <w:rPr>
          <w:b/>
          <w:bCs/>
          <w:sz w:val="32"/>
          <w:szCs w:val="32"/>
        </w:rPr>
      </w:pPr>
    </w:p>
    <w:p w14:paraId="20F96054" w14:textId="215C420C" w:rsidR="00A30D68" w:rsidRPr="00032BD1" w:rsidRDefault="00A30D68" w:rsidP="00A30D68">
      <w:pPr>
        <w:jc w:val="center"/>
        <w:rPr>
          <w:b/>
          <w:bCs/>
          <w:sz w:val="32"/>
          <w:szCs w:val="32"/>
        </w:rPr>
      </w:pPr>
      <w:r w:rsidRPr="00032BD1">
        <w:rPr>
          <w:b/>
          <w:bCs/>
          <w:sz w:val="32"/>
          <w:szCs w:val="32"/>
        </w:rPr>
        <w:t>Customer Sign-off Form</w:t>
      </w:r>
    </w:p>
    <w:p w14:paraId="15F9011E" w14:textId="0CAC9E10" w:rsidR="00A30D68" w:rsidRDefault="00A30D68" w:rsidP="00A30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30D68" w14:paraId="49D99654" w14:textId="77777777" w:rsidTr="00706E81">
        <w:trPr>
          <w:trHeight w:val="680"/>
        </w:trPr>
        <w:tc>
          <w:tcPr>
            <w:tcW w:w="2547" w:type="dxa"/>
            <w:vAlign w:val="center"/>
          </w:tcPr>
          <w:p w14:paraId="49EDBBD9" w14:textId="4DB97E9B" w:rsidR="00A30D68" w:rsidRPr="00A30D68" w:rsidRDefault="00A30D68" w:rsidP="00706E81">
            <w:pPr>
              <w:rPr>
                <w:b/>
                <w:bCs/>
                <w:sz w:val="28"/>
                <w:szCs w:val="28"/>
              </w:rPr>
            </w:pPr>
            <w:r w:rsidRPr="00A30D68">
              <w:rPr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6463" w:type="dxa"/>
            <w:vAlign w:val="center"/>
          </w:tcPr>
          <w:p w14:paraId="404C4AAD" w14:textId="58581605" w:rsidR="00A30D68" w:rsidRPr="00A30D68" w:rsidRDefault="00706E81" w:rsidP="00706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Ivernia Insurance</w:t>
            </w:r>
          </w:p>
        </w:tc>
      </w:tr>
      <w:tr w:rsidR="00A30D68" w14:paraId="743E455B" w14:textId="77777777" w:rsidTr="00706E81">
        <w:trPr>
          <w:trHeight w:val="680"/>
        </w:trPr>
        <w:tc>
          <w:tcPr>
            <w:tcW w:w="2547" w:type="dxa"/>
            <w:vAlign w:val="center"/>
          </w:tcPr>
          <w:p w14:paraId="3B68F94B" w14:textId="06E9F8DA" w:rsidR="00A30D68" w:rsidRPr="00A30D68" w:rsidRDefault="00A30D68" w:rsidP="00706E81">
            <w:pPr>
              <w:rPr>
                <w:b/>
                <w:bCs/>
                <w:sz w:val="28"/>
                <w:szCs w:val="28"/>
              </w:rPr>
            </w:pPr>
            <w:r w:rsidRPr="00A30D68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463" w:type="dxa"/>
            <w:vAlign w:val="center"/>
          </w:tcPr>
          <w:p w14:paraId="453097D9" w14:textId="0093ABEE" w:rsidR="00A30D68" w:rsidRPr="00A30D68" w:rsidRDefault="008B7911" w:rsidP="00706E81">
            <w:pPr>
              <w:rPr>
                <w:sz w:val="28"/>
                <w:szCs w:val="28"/>
              </w:rPr>
            </w:pPr>
            <w:r w:rsidRPr="008B7911">
              <w:rPr>
                <w:sz w:val="28"/>
                <w:szCs w:val="28"/>
              </w:rPr>
              <w:t>18</w:t>
            </w:r>
            <w:r w:rsidR="00706E81" w:rsidRPr="00706E81">
              <w:rPr>
                <w:sz w:val="28"/>
                <w:szCs w:val="28"/>
                <w:vertAlign w:val="superscript"/>
              </w:rPr>
              <w:t>th</w:t>
            </w:r>
            <w:r w:rsidR="00706E81">
              <w:rPr>
                <w:sz w:val="28"/>
                <w:szCs w:val="28"/>
              </w:rPr>
              <w:t xml:space="preserve"> December</w:t>
            </w:r>
            <w:r w:rsidR="00DF1C23">
              <w:rPr>
                <w:sz w:val="28"/>
                <w:szCs w:val="28"/>
              </w:rPr>
              <w:t xml:space="preserve"> 2023</w:t>
            </w:r>
          </w:p>
        </w:tc>
      </w:tr>
      <w:tr w:rsidR="00A30D68" w14:paraId="53BD5B55" w14:textId="77777777" w:rsidTr="00BC1572">
        <w:tc>
          <w:tcPr>
            <w:tcW w:w="2547" w:type="dxa"/>
            <w:vAlign w:val="center"/>
          </w:tcPr>
          <w:p w14:paraId="13F7B8FC" w14:textId="67D65E60" w:rsidR="00A30D68" w:rsidRPr="00A30D68" w:rsidRDefault="00A30D68" w:rsidP="00BC1572">
            <w:pPr>
              <w:rPr>
                <w:b/>
                <w:bCs/>
                <w:sz w:val="28"/>
                <w:szCs w:val="28"/>
              </w:rPr>
            </w:pPr>
            <w:r w:rsidRPr="00A30D68">
              <w:rPr>
                <w:b/>
                <w:bCs/>
                <w:sz w:val="28"/>
                <w:szCs w:val="28"/>
              </w:rPr>
              <w:t>Product(s)</w:t>
            </w:r>
          </w:p>
        </w:tc>
        <w:tc>
          <w:tcPr>
            <w:tcW w:w="6463" w:type="dxa"/>
            <w:vAlign w:val="center"/>
          </w:tcPr>
          <w:p w14:paraId="670D8E45" w14:textId="77777777" w:rsidR="002B381E" w:rsidRDefault="00C34DFD" w:rsidP="00BC15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Ivernia </w:t>
            </w:r>
            <w:r w:rsidR="00BC2EFB">
              <w:rPr>
                <w:b/>
                <w:bCs/>
                <w:sz w:val="28"/>
                <w:szCs w:val="28"/>
              </w:rPr>
              <w:t>Home Plus (IVH)</w:t>
            </w:r>
            <w:r w:rsidR="002B381E">
              <w:rPr>
                <w:b/>
                <w:bCs/>
                <w:sz w:val="28"/>
                <w:szCs w:val="28"/>
              </w:rPr>
              <w:t>:</w:t>
            </w:r>
            <w:r w:rsidR="00BC2EF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1805804" w14:textId="6CA091FD" w:rsidR="00833111" w:rsidRPr="002B381E" w:rsidRDefault="002B381E" w:rsidP="00BC1572">
            <w:pPr>
              <w:rPr>
                <w:i/>
                <w:iCs/>
                <w:sz w:val="28"/>
                <w:szCs w:val="28"/>
              </w:rPr>
            </w:pPr>
            <w:r w:rsidRPr="002B381E">
              <w:rPr>
                <w:i/>
                <w:iCs/>
                <w:sz w:val="28"/>
                <w:szCs w:val="28"/>
              </w:rPr>
              <w:t xml:space="preserve">Home insurance </w:t>
            </w:r>
            <w:r w:rsidR="00BC2EFB" w:rsidRPr="002B381E">
              <w:rPr>
                <w:i/>
                <w:iCs/>
                <w:sz w:val="28"/>
                <w:szCs w:val="28"/>
              </w:rPr>
              <w:t>owner occupied</w:t>
            </w:r>
            <w:r w:rsidRPr="002B381E">
              <w:rPr>
                <w:i/>
                <w:iCs/>
                <w:sz w:val="28"/>
                <w:szCs w:val="28"/>
              </w:rPr>
              <w:t xml:space="preserve"> product</w:t>
            </w:r>
          </w:p>
        </w:tc>
      </w:tr>
    </w:tbl>
    <w:p w14:paraId="55388E33" w14:textId="77777777" w:rsidR="00A30D68" w:rsidRDefault="00A30D68" w:rsidP="00A30D68"/>
    <w:p w14:paraId="19F1329C" w14:textId="77777777" w:rsidR="00A30D68" w:rsidRDefault="00A30D68" w:rsidP="00A30D68"/>
    <w:p w14:paraId="4EFEE43E" w14:textId="77777777" w:rsidR="00FE1019" w:rsidRDefault="00A30D68" w:rsidP="00A30D68">
      <w:r>
        <w:t xml:space="preserve">We have completed testing of the product(s) described. </w:t>
      </w:r>
    </w:p>
    <w:p w14:paraId="2CB796AE" w14:textId="77777777" w:rsidR="00D36389" w:rsidRDefault="00D36389" w:rsidP="00D36389"/>
    <w:p w14:paraId="59A622F8" w14:textId="26DDF974" w:rsidR="00D36389" w:rsidRDefault="00D36389" w:rsidP="00D36389">
      <w:r>
        <w:t>This testing covered the following areas:</w:t>
      </w:r>
    </w:p>
    <w:p w14:paraId="559860DB" w14:textId="77777777" w:rsidR="00D36389" w:rsidRDefault="00D36389" w:rsidP="00D36389"/>
    <w:p w14:paraId="51C88674" w14:textId="7626BA7D" w:rsidR="00D36389" w:rsidRPr="00FE1019" w:rsidRDefault="00D36389" w:rsidP="00D36389">
      <w:pPr>
        <w:pStyle w:val="ListParagraph"/>
        <w:numPr>
          <w:ilvl w:val="0"/>
          <w:numId w:val="3"/>
        </w:numPr>
      </w:pPr>
      <w:r w:rsidRPr="00FE1019">
        <w:t>data capture</w:t>
      </w:r>
      <w:r>
        <w:t>,</w:t>
      </w:r>
      <w:r w:rsidRPr="00FE1019">
        <w:t xml:space="preserve"> including mapping of data from the Applied </w:t>
      </w:r>
      <w:r w:rsidR="00A85AD9">
        <w:t xml:space="preserve">Home </w:t>
      </w:r>
      <w:r w:rsidRPr="00FE1019">
        <w:t>System</w:t>
      </w:r>
    </w:p>
    <w:p w14:paraId="14DAE244" w14:textId="77777777" w:rsidR="00D36389" w:rsidRPr="00FE1019" w:rsidRDefault="00D36389" w:rsidP="00D36389">
      <w:pPr>
        <w:pStyle w:val="ListParagraph"/>
        <w:numPr>
          <w:ilvl w:val="0"/>
          <w:numId w:val="3"/>
        </w:numPr>
      </w:pPr>
      <w:r w:rsidRPr="00FE1019">
        <w:t>documents generated by the system</w:t>
      </w:r>
      <w:r>
        <w:t xml:space="preserve"> </w:t>
      </w:r>
    </w:p>
    <w:p w14:paraId="2C27012D" w14:textId="4B5F766C" w:rsidR="00D36389" w:rsidRDefault="00D36389" w:rsidP="00D36389">
      <w:pPr>
        <w:pStyle w:val="ListParagraph"/>
        <w:numPr>
          <w:ilvl w:val="0"/>
          <w:numId w:val="3"/>
        </w:numPr>
      </w:pPr>
      <w:r w:rsidRPr="00FE1019">
        <w:t>rating and pricing for all transaction types</w:t>
      </w:r>
      <w:r w:rsidR="00896F42">
        <w:t xml:space="preserve"> (excluding Renewals as this will be delivered in a subsequent phase)</w:t>
      </w:r>
    </w:p>
    <w:p w14:paraId="68D12F61" w14:textId="310634D2" w:rsidR="00C57750" w:rsidRPr="00FE1019" w:rsidRDefault="00A85AD9" w:rsidP="00D36389">
      <w:pPr>
        <w:pStyle w:val="ListParagraph"/>
        <w:numPr>
          <w:ilvl w:val="0"/>
          <w:numId w:val="3"/>
        </w:numPr>
      </w:pPr>
      <w:r>
        <w:t xml:space="preserve">quote </w:t>
      </w:r>
      <w:r w:rsidR="000E5994">
        <w:t xml:space="preserve">premium </w:t>
      </w:r>
      <w:r>
        <w:t xml:space="preserve">responses and notes presented on Applied Home / </w:t>
      </w:r>
      <w:proofErr w:type="spellStart"/>
      <w:r>
        <w:t>eQuote</w:t>
      </w:r>
      <w:proofErr w:type="spellEnd"/>
    </w:p>
    <w:p w14:paraId="6F64F735" w14:textId="77777777" w:rsidR="00D36389" w:rsidRPr="00FE1019" w:rsidRDefault="00D36389" w:rsidP="00D36389">
      <w:pPr>
        <w:pStyle w:val="ListParagraph"/>
        <w:numPr>
          <w:ilvl w:val="0"/>
          <w:numId w:val="3"/>
        </w:numPr>
      </w:pPr>
      <w:r w:rsidRPr="00FE1019">
        <w:t xml:space="preserve">acceptance and referral rules </w:t>
      </w:r>
    </w:p>
    <w:p w14:paraId="0F6CA09F" w14:textId="77777777" w:rsidR="00D36389" w:rsidRDefault="00D36389" w:rsidP="00D36389">
      <w:pPr>
        <w:pStyle w:val="ListParagraph"/>
        <w:numPr>
          <w:ilvl w:val="0"/>
          <w:numId w:val="3"/>
        </w:numPr>
      </w:pPr>
      <w:r w:rsidRPr="00FE1019">
        <w:t xml:space="preserve">endorsement wordings and rules </w:t>
      </w:r>
    </w:p>
    <w:p w14:paraId="754A5EBF" w14:textId="5BF7BBCC" w:rsidR="00F96A05" w:rsidRPr="00FE1019" w:rsidRDefault="0085736D" w:rsidP="00D36389">
      <w:pPr>
        <w:pStyle w:val="ListParagraph"/>
        <w:numPr>
          <w:ilvl w:val="0"/>
          <w:numId w:val="3"/>
        </w:numPr>
      </w:pPr>
      <w:r>
        <w:t>accounts system operation and reporting</w:t>
      </w:r>
    </w:p>
    <w:p w14:paraId="07821E40" w14:textId="048CA017" w:rsidR="00F96A05" w:rsidRDefault="00E206E4" w:rsidP="00F96A05">
      <w:pPr>
        <w:pStyle w:val="ListParagraph"/>
        <w:numPr>
          <w:ilvl w:val="0"/>
          <w:numId w:val="3"/>
        </w:numPr>
      </w:pPr>
      <w:r>
        <w:t xml:space="preserve">downstream API </w:t>
      </w:r>
      <w:r w:rsidR="00F96A05">
        <w:t>connectivity and data extraction</w:t>
      </w:r>
      <w:r w:rsidR="00901980">
        <w:t xml:space="preserve"> functionality</w:t>
      </w:r>
    </w:p>
    <w:p w14:paraId="1784AD25" w14:textId="77777777" w:rsidR="00F96A05" w:rsidRDefault="00F96A05" w:rsidP="00F96A05"/>
    <w:p w14:paraId="7E07CDDC" w14:textId="77777777" w:rsidR="00F96A05" w:rsidRDefault="00F96A05" w:rsidP="00F96A05"/>
    <w:p w14:paraId="0FA3EBBE" w14:textId="25CF29D6" w:rsidR="00D36389" w:rsidRDefault="00D36389" w:rsidP="00F96A05">
      <w:r>
        <w:t xml:space="preserve">We confirm the </w:t>
      </w:r>
      <w:r w:rsidRPr="00FE1019">
        <w:t>completeness and a</w:t>
      </w:r>
      <w:r>
        <w:t>ccuracy</w:t>
      </w:r>
      <w:r w:rsidRPr="00FE1019">
        <w:t xml:space="preserve"> of the</w:t>
      </w:r>
      <w:r w:rsidRPr="00014FE4">
        <w:t xml:space="preserve"> </w:t>
      </w:r>
      <w:r>
        <w:t>above, that a</w:t>
      </w:r>
      <w:r w:rsidRPr="00FE1019">
        <w:t>ll necessary data is displaying correctly</w:t>
      </w:r>
      <w:r>
        <w:t xml:space="preserve"> and that that t</w:t>
      </w:r>
      <w:r w:rsidRPr="00FE1019">
        <w:t xml:space="preserve">he </w:t>
      </w:r>
      <w:r>
        <w:t>system is</w:t>
      </w:r>
      <w:r w:rsidRPr="00FE1019">
        <w:t xml:space="preserve"> </w:t>
      </w:r>
      <w:r>
        <w:t>operating correctly</w:t>
      </w:r>
      <w:r w:rsidRPr="00FE1019">
        <w:t xml:space="preserve"> </w:t>
      </w:r>
      <w:r>
        <w:t>for our</w:t>
      </w:r>
      <w:r w:rsidRPr="00FE1019">
        <w:t xml:space="preserve"> needs</w:t>
      </w:r>
      <w:r>
        <w:t>.</w:t>
      </w:r>
    </w:p>
    <w:p w14:paraId="1E97911F" w14:textId="77777777" w:rsidR="00D36389" w:rsidRDefault="00D36389" w:rsidP="00D36389"/>
    <w:p w14:paraId="37A71579" w14:textId="77777777" w:rsidR="00D36389" w:rsidRDefault="00D36389" w:rsidP="00D36389">
      <w:r>
        <w:t>Please proceed to put the product(s) live.</w:t>
      </w:r>
    </w:p>
    <w:p w14:paraId="30F705F3" w14:textId="0FAC00D0" w:rsidR="00EF5FC9" w:rsidRDefault="00EF5FC9"/>
    <w:p w14:paraId="1350B623" w14:textId="1A680E52" w:rsidR="00EF5FC9" w:rsidRDefault="00EF5FC9"/>
    <w:p w14:paraId="24FA1CB5" w14:textId="2A2C1915" w:rsidR="00EF5FC9" w:rsidRDefault="00EF5FC9"/>
    <w:p w14:paraId="78CAFF7C" w14:textId="05B2A45A" w:rsidR="00EF5FC9" w:rsidRDefault="00A42E7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57BDBA" wp14:editId="3A60D0E3">
                <wp:simplePos x="0" y="0"/>
                <wp:positionH relativeFrom="column">
                  <wp:posOffset>2464143</wp:posOffset>
                </wp:positionH>
                <wp:positionV relativeFrom="paragraph">
                  <wp:posOffset>-117152</wp:posOffset>
                </wp:positionV>
                <wp:extent cx="249480" cy="462240"/>
                <wp:effectExtent l="57150" t="57150" r="5588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948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E3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3.35pt;margin-top:-9.9pt;width:21.1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4AC60F" wp14:editId="61BBC50F">
                <wp:simplePos x="0" y="0"/>
                <wp:positionH relativeFrom="column">
                  <wp:posOffset>1788783</wp:posOffset>
                </wp:positionH>
                <wp:positionV relativeFrom="paragraph">
                  <wp:posOffset>-103112</wp:posOffset>
                </wp:positionV>
                <wp:extent cx="424080" cy="451800"/>
                <wp:effectExtent l="57150" t="57150" r="5270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408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78ED0" id="Ink 3" o:spid="_x0000_s1026" type="#_x0000_t75" style="position:absolute;margin-left:140.15pt;margin-top:-8.8pt;width:34.85pt;height:3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DED248" wp14:editId="4A0B5E77">
                <wp:simplePos x="0" y="0"/>
                <wp:positionH relativeFrom="column">
                  <wp:posOffset>1736223</wp:posOffset>
                </wp:positionH>
                <wp:positionV relativeFrom="paragraph">
                  <wp:posOffset>-26432</wp:posOffset>
                </wp:positionV>
                <wp:extent cx="184320" cy="377280"/>
                <wp:effectExtent l="57150" t="57150" r="4445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32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A8DA" id="Ink 1" o:spid="_x0000_s1026" type="#_x0000_t75" style="position:absolute;margin-left:136pt;margin-top:-2.8pt;width:15.9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">
                <v:imagedata r:id="rId15" o:title=""/>
              </v:shape>
            </w:pict>
          </mc:Fallback>
        </mc:AlternateContent>
      </w:r>
    </w:p>
    <w:p w14:paraId="1BE865DC" w14:textId="5A89BB45" w:rsidR="00EF5FC9" w:rsidRDefault="00EF5FC9">
      <w:r>
        <w:t xml:space="preserve">Signed </w:t>
      </w:r>
      <w:r>
        <w:tab/>
        <w:t>for Customer</w:t>
      </w:r>
      <w:r>
        <w:tab/>
        <w:t>_______________________________________</w:t>
      </w:r>
    </w:p>
    <w:p w14:paraId="1DF875CB" w14:textId="6EAC7A42" w:rsidR="00EF5FC9" w:rsidRDefault="00A42E7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DB39EC" wp14:editId="3A8E6CE8">
                <wp:simplePos x="0" y="0"/>
                <wp:positionH relativeFrom="column">
                  <wp:posOffset>2674023</wp:posOffset>
                </wp:positionH>
                <wp:positionV relativeFrom="paragraph">
                  <wp:posOffset>-187222</wp:posOffset>
                </wp:positionV>
                <wp:extent cx="623880" cy="424800"/>
                <wp:effectExtent l="57150" t="57150" r="5080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388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1DD3B" id="Ink 5" o:spid="_x0000_s1026" type="#_x0000_t75" style="position:absolute;margin-left:209.85pt;margin-top:-15.45pt;width:50.5pt;height:3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">
                <v:imagedata r:id="rId17" o:title=""/>
              </v:shape>
            </w:pict>
          </mc:Fallback>
        </mc:AlternateContent>
      </w:r>
    </w:p>
    <w:p w14:paraId="232A4CBC" w14:textId="6DC8F083" w:rsidR="00EF5FC9" w:rsidRDefault="00EF5FC9">
      <w:r>
        <w:t>Name (Print)</w:t>
      </w:r>
      <w:r>
        <w:tab/>
      </w:r>
      <w:r>
        <w:tab/>
      </w:r>
      <w:r w:rsidRPr="008B7911">
        <w:rPr>
          <w:u w:val="single"/>
        </w:rPr>
        <w:t>___</w:t>
      </w:r>
      <w:r w:rsidR="008B7911" w:rsidRPr="008B7911">
        <w:rPr>
          <w:u w:val="single"/>
        </w:rPr>
        <w:t>Adrian Maguire</w:t>
      </w:r>
      <w:r>
        <w:t>_______</w:t>
      </w:r>
      <w:r w:rsidR="008B7911">
        <w:rPr>
          <w:u w:val="single"/>
        </w:rPr>
        <w:t xml:space="preserve">       </w:t>
      </w:r>
      <w:r>
        <w:t>_____________</w:t>
      </w:r>
    </w:p>
    <w:p w14:paraId="3937DE0A" w14:textId="2F4DF55C" w:rsidR="00EF5FC9" w:rsidRDefault="00EF5FC9"/>
    <w:p w14:paraId="5CCA8816" w14:textId="430B0E86" w:rsidR="00EF5FC9" w:rsidRDefault="00EF5FC9">
      <w:r>
        <w:t>Position</w:t>
      </w:r>
      <w:r>
        <w:tab/>
      </w:r>
      <w:r>
        <w:tab/>
        <w:t>___</w:t>
      </w:r>
      <w:r w:rsidR="008B7911">
        <w:rPr>
          <w:u w:val="single"/>
        </w:rPr>
        <w:t>Head of Pricing</w:t>
      </w:r>
      <w:r>
        <w:t>________________________</w:t>
      </w:r>
    </w:p>
    <w:p w14:paraId="5E8E97A4" w14:textId="77777777" w:rsidR="0085736D" w:rsidRDefault="0085736D"/>
    <w:p w14:paraId="6EB5741A" w14:textId="3CBA45A0" w:rsidR="0085736D" w:rsidRDefault="0085736D" w:rsidP="0085736D">
      <w:r>
        <w:t>Date</w:t>
      </w:r>
      <w:r>
        <w:tab/>
      </w:r>
      <w:r>
        <w:tab/>
      </w:r>
      <w:r>
        <w:tab/>
        <w:t>_____</w:t>
      </w:r>
      <w:r w:rsidR="008B7911">
        <w:rPr>
          <w:u w:val="single"/>
        </w:rPr>
        <w:t>18/12/2023</w:t>
      </w:r>
      <w:r>
        <w:t>_________________________</w:t>
      </w:r>
    </w:p>
    <w:p w14:paraId="77B4D0A6" w14:textId="77777777" w:rsidR="0085736D" w:rsidRDefault="0085736D"/>
    <w:sectPr w:rsidR="0085736D" w:rsidSect="00137EBC">
      <w:headerReference w:type="default" r:id="rId18"/>
      <w:footerReference w:type="default" r:id="rId19"/>
      <w:pgSz w:w="11900" w:h="16840"/>
      <w:pgMar w:top="2160" w:right="1440" w:bottom="100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4646" w14:textId="77777777" w:rsidR="0039434F" w:rsidRDefault="0039434F" w:rsidP="00832071">
      <w:r>
        <w:separator/>
      </w:r>
    </w:p>
  </w:endnote>
  <w:endnote w:type="continuationSeparator" w:id="0">
    <w:p w14:paraId="56BB11AE" w14:textId="77777777" w:rsidR="0039434F" w:rsidRDefault="0039434F" w:rsidP="00832071">
      <w:r>
        <w:continuationSeparator/>
      </w:r>
    </w:p>
  </w:endnote>
  <w:endnote w:type="continuationNotice" w:id="1">
    <w:p w14:paraId="2301F412" w14:textId="77777777" w:rsidR="0039434F" w:rsidRDefault="00394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1" w:type="dxa"/>
      <w:tblInd w:w="-602" w:type="dxa"/>
      <w:tblLook w:val="01E0" w:firstRow="1" w:lastRow="1" w:firstColumn="1" w:lastColumn="1" w:noHBand="0" w:noVBand="0"/>
    </w:tblPr>
    <w:tblGrid>
      <w:gridCol w:w="5940"/>
      <w:gridCol w:w="4291"/>
    </w:tblGrid>
    <w:tr w:rsidR="00E373E0" w:rsidRPr="006A7967" w14:paraId="079804D5" w14:textId="77777777" w:rsidTr="00E373E0">
      <w:tc>
        <w:tcPr>
          <w:tcW w:w="5940" w:type="dxa"/>
        </w:tcPr>
        <w:p w14:paraId="77A5F6B3" w14:textId="77777777" w:rsidR="00E373E0" w:rsidRPr="006A7967" w:rsidRDefault="00E373E0" w:rsidP="00E373E0">
          <w:pPr>
            <w:pStyle w:val="Footer"/>
            <w:jc w:val="both"/>
            <w:rPr>
              <w:rFonts w:ascii="Verdana" w:hAnsi="Verdana"/>
              <w:b/>
              <w:color w:val="007FA9"/>
              <w:sz w:val="15"/>
              <w:szCs w:val="15"/>
            </w:rPr>
          </w:pPr>
          <w:r w:rsidRPr="006A7967">
            <w:rPr>
              <w:rFonts w:ascii="Verdana" w:hAnsi="Verdana"/>
              <w:b/>
              <w:color w:val="007FA9"/>
              <w:sz w:val="15"/>
              <w:szCs w:val="15"/>
            </w:rPr>
            <w:t xml:space="preserve">ASE Software Ireland, Ltd. </w:t>
          </w:r>
        </w:p>
        <w:p w14:paraId="34F637D3" w14:textId="77777777" w:rsidR="00E373E0" w:rsidRPr="006A7967" w:rsidRDefault="00E373E0" w:rsidP="00E373E0">
          <w:pPr>
            <w:jc w:val="both"/>
            <w:rPr>
              <w:rFonts w:ascii="Verdana" w:hAnsi="Verdana" w:cs="Arial"/>
              <w:color w:val="007FA9"/>
              <w:sz w:val="15"/>
              <w:szCs w:val="15"/>
            </w:rPr>
          </w:pPr>
          <w:r w:rsidRPr="006A7967">
            <w:rPr>
              <w:rFonts w:ascii="Verdana" w:hAnsi="Verdana" w:cs="Arial"/>
              <w:color w:val="007FA9"/>
              <w:sz w:val="15"/>
              <w:szCs w:val="15"/>
            </w:rPr>
            <w:t>Stratus House, First Floor</w:t>
          </w:r>
        </w:p>
        <w:p w14:paraId="64C86ACC" w14:textId="77777777" w:rsidR="00E373E0" w:rsidRPr="006A7967" w:rsidRDefault="00E373E0" w:rsidP="00E373E0">
          <w:pPr>
            <w:pStyle w:val="Footer"/>
            <w:jc w:val="both"/>
            <w:rPr>
              <w:rFonts w:ascii="Verdana" w:hAnsi="Verdana" w:cs="Arial"/>
              <w:color w:val="007FA9"/>
              <w:sz w:val="15"/>
              <w:szCs w:val="15"/>
            </w:rPr>
          </w:pPr>
          <w:r w:rsidRPr="006A7967">
            <w:rPr>
              <w:rFonts w:ascii="Verdana" w:hAnsi="Verdana" w:cs="Arial"/>
              <w:color w:val="007FA9"/>
              <w:sz w:val="15"/>
              <w:szCs w:val="15"/>
            </w:rPr>
            <w:t xml:space="preserve">No. 1 College Business &amp; Technology Park, </w:t>
          </w:r>
        </w:p>
        <w:p w14:paraId="77B60972" w14:textId="77777777" w:rsidR="00E373E0" w:rsidRPr="006A7967" w:rsidRDefault="00E373E0" w:rsidP="00E373E0">
          <w:pPr>
            <w:pStyle w:val="Footer"/>
            <w:jc w:val="both"/>
            <w:rPr>
              <w:rFonts w:ascii="Verdana" w:hAnsi="Verdana"/>
              <w:color w:val="007FA9"/>
              <w:sz w:val="12"/>
              <w:szCs w:val="12"/>
            </w:rPr>
          </w:pPr>
          <w:r w:rsidRPr="006A7967">
            <w:rPr>
              <w:rFonts w:ascii="Verdana" w:hAnsi="Verdana" w:cs="Arial"/>
              <w:color w:val="007FA9"/>
              <w:sz w:val="15"/>
              <w:szCs w:val="15"/>
            </w:rPr>
            <w:t>Blanchardstown, Dublin 15 D15 PEC4</w:t>
          </w:r>
          <w:r w:rsidRPr="006A7967" w:rsidDel="00642F7D">
            <w:rPr>
              <w:rFonts w:ascii="Verdana" w:hAnsi="Verdana"/>
              <w:color w:val="007FA9"/>
              <w:sz w:val="15"/>
              <w:szCs w:val="15"/>
            </w:rPr>
            <w:t xml:space="preserve"> </w:t>
          </w:r>
        </w:p>
      </w:tc>
      <w:tc>
        <w:tcPr>
          <w:tcW w:w="4291" w:type="dxa"/>
        </w:tcPr>
        <w:p w14:paraId="1D95457D" w14:textId="77777777" w:rsidR="00E373E0" w:rsidRPr="006A7967" w:rsidRDefault="00E373E0" w:rsidP="00E373E0">
          <w:pPr>
            <w:pStyle w:val="Footer"/>
            <w:jc w:val="right"/>
            <w:rPr>
              <w:rFonts w:ascii="Verdana" w:hAnsi="Verdana"/>
              <w:b/>
              <w:color w:val="007FA9"/>
              <w:sz w:val="15"/>
              <w:szCs w:val="15"/>
            </w:rPr>
          </w:pPr>
          <w:r w:rsidRPr="006A7967">
            <w:rPr>
              <w:rFonts w:ascii="Verdana" w:hAnsi="Verdana"/>
              <w:b/>
              <w:color w:val="007FA9"/>
              <w:sz w:val="15"/>
              <w:szCs w:val="15"/>
            </w:rPr>
            <w:t>Applied Systems Europe Limited</w:t>
          </w:r>
        </w:p>
        <w:p w14:paraId="0297959F" w14:textId="77777777" w:rsidR="00E373E0" w:rsidRPr="006A7967" w:rsidRDefault="00E373E0" w:rsidP="00E373E0">
          <w:pPr>
            <w:pStyle w:val="Footer"/>
            <w:jc w:val="right"/>
            <w:rPr>
              <w:rFonts w:ascii="Verdana" w:hAnsi="Verdana"/>
              <w:color w:val="007FA9"/>
              <w:sz w:val="15"/>
              <w:szCs w:val="15"/>
            </w:rPr>
          </w:pPr>
          <w:r w:rsidRPr="006A7967">
            <w:rPr>
              <w:rFonts w:ascii="Verdana" w:hAnsi="Verdana"/>
              <w:color w:val="007FA9"/>
              <w:sz w:val="15"/>
              <w:szCs w:val="15"/>
            </w:rPr>
            <w:t>Invicta House, Trafalgar Place</w:t>
          </w:r>
        </w:p>
        <w:p w14:paraId="0C5393A3" w14:textId="77777777" w:rsidR="00E373E0" w:rsidRPr="006A7967" w:rsidRDefault="00E373E0" w:rsidP="00E373E0">
          <w:pPr>
            <w:pStyle w:val="Footer"/>
            <w:jc w:val="right"/>
            <w:rPr>
              <w:rFonts w:ascii="Verdana" w:hAnsi="Verdana"/>
              <w:color w:val="007FA9"/>
              <w:sz w:val="15"/>
              <w:szCs w:val="15"/>
            </w:rPr>
          </w:pPr>
          <w:r w:rsidRPr="006A7967">
            <w:rPr>
              <w:rFonts w:ascii="Verdana" w:hAnsi="Verdana"/>
              <w:color w:val="007FA9"/>
              <w:sz w:val="15"/>
              <w:szCs w:val="15"/>
            </w:rPr>
            <w:t>Brighton BN1 4FR</w:t>
          </w:r>
        </w:p>
        <w:p w14:paraId="7D538165" w14:textId="77777777" w:rsidR="00E373E0" w:rsidRPr="006A7967" w:rsidRDefault="00E373E0" w:rsidP="00E373E0">
          <w:pPr>
            <w:pStyle w:val="Footer"/>
            <w:jc w:val="right"/>
            <w:rPr>
              <w:rFonts w:ascii="Verdana" w:hAnsi="Verdana"/>
              <w:b/>
              <w:color w:val="007FA9"/>
              <w:sz w:val="17"/>
              <w:szCs w:val="17"/>
            </w:rPr>
          </w:pPr>
        </w:p>
      </w:tc>
    </w:tr>
  </w:tbl>
  <w:p w14:paraId="52BC7F8C" w14:textId="60F6D067" w:rsidR="00041145" w:rsidRPr="00E373E0" w:rsidRDefault="00041145" w:rsidP="00E37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AA68" w14:textId="77777777" w:rsidR="0039434F" w:rsidRDefault="0039434F" w:rsidP="00832071">
      <w:r>
        <w:separator/>
      </w:r>
    </w:p>
  </w:footnote>
  <w:footnote w:type="continuationSeparator" w:id="0">
    <w:p w14:paraId="61033123" w14:textId="77777777" w:rsidR="0039434F" w:rsidRDefault="0039434F" w:rsidP="00832071">
      <w:r>
        <w:continuationSeparator/>
      </w:r>
    </w:p>
  </w:footnote>
  <w:footnote w:type="continuationNotice" w:id="1">
    <w:p w14:paraId="3B348DBC" w14:textId="77777777" w:rsidR="0039434F" w:rsidRDefault="003943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06F6" w14:textId="3F7C254D" w:rsidR="00832071" w:rsidRDefault="00AB2379" w:rsidP="00AB2379">
    <w:pPr>
      <w:pStyle w:val="Header"/>
      <w:jc w:val="right"/>
    </w:pPr>
    <w:r>
      <w:rPr>
        <w:noProof/>
      </w:rPr>
      <w:drawing>
        <wp:inline distT="0" distB="0" distL="0" distR="0" wp14:anchorId="0E9CFD85" wp14:editId="10289D1B">
          <wp:extent cx="2440626" cy="609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9182" cy="61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070F04" w14:textId="77777777" w:rsidR="00832071" w:rsidRDefault="00832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7DEB"/>
    <w:multiLevelType w:val="hybridMultilevel"/>
    <w:tmpl w:val="F71CB376"/>
    <w:lvl w:ilvl="0" w:tplc="D17C202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A1A"/>
    <w:multiLevelType w:val="hybridMultilevel"/>
    <w:tmpl w:val="35567552"/>
    <w:lvl w:ilvl="0" w:tplc="D17C202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1FD"/>
    <w:multiLevelType w:val="hybridMultilevel"/>
    <w:tmpl w:val="1A0A5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5485">
    <w:abstractNumId w:val="2"/>
  </w:num>
  <w:num w:numId="2" w16cid:durableId="662046437">
    <w:abstractNumId w:val="1"/>
  </w:num>
  <w:num w:numId="3" w16cid:durableId="84570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EF"/>
    <w:rsid w:val="00032BD1"/>
    <w:rsid w:val="00041145"/>
    <w:rsid w:val="000E5994"/>
    <w:rsid w:val="000F0B24"/>
    <w:rsid w:val="0010690B"/>
    <w:rsid w:val="00131670"/>
    <w:rsid w:val="00137EBC"/>
    <w:rsid w:val="001E4AEF"/>
    <w:rsid w:val="002457DF"/>
    <w:rsid w:val="002B381E"/>
    <w:rsid w:val="0039434F"/>
    <w:rsid w:val="003952A9"/>
    <w:rsid w:val="0043548E"/>
    <w:rsid w:val="0047152B"/>
    <w:rsid w:val="004A543A"/>
    <w:rsid w:val="00583BE7"/>
    <w:rsid w:val="005862E4"/>
    <w:rsid w:val="005A25D0"/>
    <w:rsid w:val="00616A49"/>
    <w:rsid w:val="00706E81"/>
    <w:rsid w:val="00715F2F"/>
    <w:rsid w:val="00726DA9"/>
    <w:rsid w:val="0073697C"/>
    <w:rsid w:val="007536B9"/>
    <w:rsid w:val="00832071"/>
    <w:rsid w:val="00833111"/>
    <w:rsid w:val="0085736D"/>
    <w:rsid w:val="00896F42"/>
    <w:rsid w:val="008B6F96"/>
    <w:rsid w:val="008B7911"/>
    <w:rsid w:val="008E58B9"/>
    <w:rsid w:val="008F7C72"/>
    <w:rsid w:val="00901980"/>
    <w:rsid w:val="009E25AA"/>
    <w:rsid w:val="00A30D68"/>
    <w:rsid w:val="00A42E7E"/>
    <w:rsid w:val="00A85AD9"/>
    <w:rsid w:val="00AA33E1"/>
    <w:rsid w:val="00AB2379"/>
    <w:rsid w:val="00AD4BC4"/>
    <w:rsid w:val="00AF091F"/>
    <w:rsid w:val="00B96CC9"/>
    <w:rsid w:val="00BC1572"/>
    <w:rsid w:val="00BC2EFB"/>
    <w:rsid w:val="00BF14A6"/>
    <w:rsid w:val="00C335E3"/>
    <w:rsid w:val="00C34DFD"/>
    <w:rsid w:val="00C57750"/>
    <w:rsid w:val="00C64E00"/>
    <w:rsid w:val="00C67E81"/>
    <w:rsid w:val="00C72C56"/>
    <w:rsid w:val="00CC62A7"/>
    <w:rsid w:val="00CF6CFA"/>
    <w:rsid w:val="00D12CB3"/>
    <w:rsid w:val="00D36389"/>
    <w:rsid w:val="00D4347C"/>
    <w:rsid w:val="00D67FDC"/>
    <w:rsid w:val="00DC352B"/>
    <w:rsid w:val="00DC6186"/>
    <w:rsid w:val="00DF1C23"/>
    <w:rsid w:val="00E206E4"/>
    <w:rsid w:val="00E373E0"/>
    <w:rsid w:val="00E43481"/>
    <w:rsid w:val="00E8042E"/>
    <w:rsid w:val="00EA66B4"/>
    <w:rsid w:val="00EF5FC9"/>
    <w:rsid w:val="00F3013C"/>
    <w:rsid w:val="00F45C98"/>
    <w:rsid w:val="00F96A05"/>
    <w:rsid w:val="00FB77D3"/>
    <w:rsid w:val="00F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C21B7"/>
  <w14:defaultImageDpi w14:val="32767"/>
  <w15:chartTrackingRefBased/>
  <w15:docId w15:val="{DE030D4C-601F-4F5E-A150-F4FC9B3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071"/>
  </w:style>
  <w:style w:type="paragraph" w:styleId="Footer">
    <w:name w:val="footer"/>
    <w:basedOn w:val="Normal"/>
    <w:link w:val="FooterChar"/>
    <w:unhideWhenUsed/>
    <w:rsid w:val="008320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071"/>
  </w:style>
  <w:style w:type="table" w:styleId="TableGrid">
    <w:name w:val="Table Grid"/>
    <w:basedOn w:val="TableNormal"/>
    <w:uiPriority w:val="39"/>
    <w:rsid w:val="00A3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D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2.png" /><Relationship Id="rId18" Type="http://schemas.openxmlformats.org/officeDocument/2006/relationships/header" Target="header1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webSettings" Target="webSettings.xml" /><Relationship Id="rId12" Type="http://schemas.openxmlformats.org/officeDocument/2006/relationships/customXml" Target="ink/ink2.xml" /><Relationship Id="rId17" Type="http://schemas.openxmlformats.org/officeDocument/2006/relationships/image" Target="media/image4.png" /><Relationship Id="rId2" Type="http://schemas.openxmlformats.org/officeDocument/2006/relationships/customXml" Target="../customXml/item2.xml" /><Relationship Id="rId16" Type="http://schemas.openxmlformats.org/officeDocument/2006/relationships/customXml" Target="ink/ink4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1.png" /><Relationship Id="rId5" Type="http://schemas.openxmlformats.org/officeDocument/2006/relationships/styles" Target="styles.xml" /><Relationship Id="rId15" Type="http://schemas.openxmlformats.org/officeDocument/2006/relationships/image" Target="media/image3.png" /><Relationship Id="rId10" Type="http://schemas.openxmlformats.org/officeDocument/2006/relationships/customXml" Target="ink/ink1.xml" /><Relationship Id="rId19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customXml" Target="ink/ink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%20(RiskHandler)\RiskHandler\RHSolutions%20Headed%20paper%200817.dot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5:01:32.073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28 1263 12402,'0'0'0,"-9"4"1160,9-4-1160,-9 8 729,1-4-153,6 0 16,2-3-16,0-1-576,2 0 552,1-3-56,7-7-8,-2 2-56,-8 8-432,10-10 408,0-5-71,3-3-89,1-4 8,-14 22-256,16-26 144,3 1-8,0-3-24,3-1-88,-22 29-24,23-30 48,0 0-24,-2-1-32,0 2-32,-21 29 40,19-33-48,1 0-48,-1 0 80,0-3-8,-19 36 24,19-36-24,-1-4 48,-1 1-48,-1-3 48,-16 42-24,15-42 40,-1 2-40,-1 3 48,-2 5-40,-11 32-8,11-25 0,-4 4 24,-5 9 8,0 4-8,-2 8-24,0 0 24,-4 3 0,-9 13-48,-2 6 32,15-22-8,-19 31 16,-4 12-8,-2 9 48,1 7-56,24-59 0,-25 62-24,6 2-16,2-3 40,5-1 40,12-60-40,-8 57 32,5-7 16,3-6-56,0-5 48,0-39-40,1 33 0,7-4 0,-5-6 8,8-6-32,-11-17 24,9 13-24,0-10-16,1-1-8,1-4 24,-11 2 24,12-16-48,3-10-8,3-8-40,3-14-40,-21 48 136,25-57-160,1-11-32,2-9-16,0-4-81,-28 81 289,29-87-232,0-3 40,-3-1 88,-1 1 40,-25 90 64,24-87-56,-5 9 32,-3 7-8,-3 9 120,-13 62-88,10-49 40,-3 9 32,-4 8 32,4 7-40,-7 25-64,0-18 176,0 6 32,0 10 41,0 2-17,0 0-232,-2 3 248,-6 13-88,1 6 88,-4 8 64,11-30-312,-12 36 360,-4 11 88,-1 10-144,0 8 32,17-65-336,-20 75 248,0 4-48,1 5-16,0 1-80,19-85-104,-17 82 0,3-2-120,3-7-560,4-7-816,7-66 1496,-3 59-2561,1-10-1568,2-26-200,2 9-2312,-2-32 6641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5:01:31.419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17 1032 5409,'0'0'0,"-4"-11"992,-3 2 392,4-2 209,3 11-1593,-2-8 1648,2 1-120,0 4-200,8-7-175,-8 10-1153,3-8 952,9 1-144,-2 4-160,1-8-192,-11 11-456,13-3 272,1-7-88,2 2-80,1 5 40,-17 3-144,16-8 64,1 8-232,-1 0-440,0 1-896,-16-1 1504,15 10-2865,-2-1-655,0 4-3482,-13-13 7002</inkml:trace>
  <inkml:trace contextRef="#ctx0" brushRef="#br0" timeOffset="1">330 1004 8401,'0'0'0,"-10"0"1089,1-1-33,-3-1-56,1 2 24,-1 2 0,-2 8-103,2 2-121,0 4-80,2 1-88,2 0-104,6 0 0,0 0-152,2-1-88,2-1-56,7-2-111,0-2 23,3-1-72,-12-10-72,14 8 64,0-6-8,1 0-8,-1-2 16,1-3-16,1-9-8,0 0-32,1-4 56,-17 16-64,18-22 48,0-3-24,4-9-32,1-5-16,2-7-160,3-6 104,-1-6-112,0-5-73,-27 63 265,28-66-120,-3-1-16,-25 67 136,25-68-48,-2 0-8,-23 68 56,19-66-40,-2 2-128,-4 2 48,-2 3-8,-11 59 128,8-56-152,-5 5 56,5 6 24,-8 5 136,0 40-64,3-33 8,-1 7 16,-2 7 16,0 8 16,0 11-56,-2-3 8,-7 3 56,-1 2 16,-3 11-80,13-13 0,-15 18 176,-1 7 40,-1 9 16,-1 8 41,18-42-273,-19 53 296,1 9 56,1 9 48,1 8-88,16-79-312,-16 84 272,2 3-168,1-3-56,2-5-8,11-79-40,-10 71-40,6-6 40,-3-7-184,6-7-368,1-51 552,0 46-1153,0-4-1015,2-6-1401,0-10-120,-2-26 3689,3 23-6673,-3-23 6673</inkml:trace>
  <inkml:trace contextRef="#ctx0" brushRef="#br0" timeOffset="2">632 1132 8593,'0'0'0,"-4"-1"2009,-6-2-809,3 0-48,7 3-1152,-3-3 1225,-4 0 63,4 1-56,-1-1-176,4 3-1056,-4-8 800,2 6-215,-1 0-201,2-7-152,1 9-232,0-7 136,2-3-144,7 0-8,-1-2 0,-8 12 16,8-12-8,3-2 72,0-1-80,1 0 16,-12 15 0,11-14-40,0 1-8,-1 0 24,2 1-24,-12 12 48,9-12-160,0 2 112,0 0-104,-7 0 144,-2 10 8,9-9 72,-7 2-88,0 5 192,0 0-192,-2 2 16,0 0 88,0 0 0,-2 0-160,0 3 216,-6 6 48,5 1 16,-6 2 184,2 1-80,7-13-312,-8 15 240,1 1 16,3 2-8,-5 2-64,9-20-184,-3 20 184,-1 1-40,0-1-80,1 0 0,3-20-64,-2 18 0,1 0-24,1-2-64,0-2-320,0-14 408,3 13-816,7-3-752,-7-7-761,9 5-1144,-12-8 3473,9 0-3864,1-2-3066,-10 2 6930</inkml:trace>
  <inkml:trace contextRef="#ctx0" brushRef="#br0" timeOffset="3">808 1069 8593,'0'0'0,"-3"2"2353,0 6-1297,-5 2-384,5 0-192,0 0-32,3-10-448,-2 9 320,-1 2-183,1 0-57,1 0-297,0 1-783,1-1-1296,-13-22-473,13 19-2992,0-8 5761</inkml:trace>
  <inkml:trace contextRef="#ctx0" brushRef="#br0" timeOffset="4">825 773 12594,'0'0'0,"0"-3"1689,2-5-841,-2 8-336,3-1-200,-2 1-96,-1 2-160,2 6-144,1 0-104,6 3-432,-2 2-889,-7-13 1513,9 15-2888,-20-15-417,22 15-2376,-11-15 5681</inkml:trace>
  <inkml:trace contextRef="#ctx0" brushRef="#br0" timeOffset="5">973 1102 7001,'0'0'0,"0"0"0,-8 0 1584,0 1-47,-3 2-9,2 6-32,9-9-1496,-4 2 1385,-4 6-145,4-1-168,-4-3-96,8-4-976,-4 11 872,-3-7-191,5 6-73,-1-2-192,3-8-416,-3 4 280,2 5-64,0-6-104,1 0-32,0-3-80,2 3 40,6 0-32,-6-2 32,9 0-40,-11-1 0,8 0-64,2-2-80,2-5-208,1 4-304,-13 3 656,12-9-1184,0 7-873,-2-1-1488,-1-6-231,-9 9 3776,8 0-6818,-8 0 6818</inkml:trace>
  <inkml:trace contextRef="#ctx0" brushRef="#br0" timeOffset="6">1068 1109 14018,'0'0'0,"-3"4"1817,3-4-1817,-7 11 1280,3-1-184,-5 2-47,6-2-145,3-10-904,-9 10 776,6 0-168,-5 0-216,6-3-128,2-7-264,-2 3 152,2 1-80,0-2-8,2-1-64,-2-1 0,3 0-24,6-3-72,-1-8-144,1 1-72,-9 10 312,10-13-480,3-1-120,-2 0-88,1-1 0,-12 15 688,12-15-640,-2 2 159,0 0 153,-3 5 160,-7 8 168,3-3-72,6-6 40,-7 9 40,1-2-32,-3 2 24,3-1 40,0 1 0,-2 0 96,1 0 120,-2 0-256,3 0 384,0 1 129,0 1 39,0 1 16,-3-3-568,2 9 528,0 0-24,0-1-40,-2 4-112,0-12-352,0 11 328,0-1-48,0 0-72,0 2-8,0-12-200,0 14 152,0-1-56,-1 2-88,0 0-368,1-15 360,-2 17-1496,0 1-3201,-1-2-6089,3-16 10786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5:01:29.49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 1047 2728,'0'0'0,"0"-1"1856,0-1-1735,0 0 7,2 0 72,-2 2 104,0 0 112,0 0 136,0 0-552,-1-2 608,0 0 80,0 2 104,0-2 64,1 2 65,0 0 23,0 0-80,0 0-112,0 0-752,0 0 712,0 0-79,0 0-17,0 0 8,0 0-3209,2 0 5786,0 0-2569,1-2-80,0 0-112,-3 2-440,9-12 400,-2 0-64,4-5-8,1-8 1,-12 25-329,16-31 304,1-4-64,4-6-48,1-5-48,-22 46-144,26-49 104,1-6-56,2-2-8,1-1-8,0-1-16,0 2 24,0 2-16,-2 2 0,-28 53-24,26-48 0,-3 5 8,-3 3 24,-2 5-32,-18 35 0,14-33 8,-2 3-96,-2 5 40,-1 1 0,-9 24 48,7-22-16,-4 5 56,7 2-80,-10 2 64,0 13-24,2-10-32,0 2 40,-2 5 56,0 1-64,0 2 0,-1 0 48,-2 0-24,-5 9 16,0 4 8,8-13-48,-11 18 24,-2 10 168,-2 8-24,-1 9 56,16-45-224,-19 52 248,-1 7-48,0 5 104,1 2-32,19-66-272,-17 65 312,2 0-128,3-6-88,2-2 104,10-57-200,-10 55 64,3-6 40,4-2-8,-5-5-112,8-42 16,-2 38-24,-1-4-96,2-6-160,0-5-232,1-23 512,0 18-808,0-6-328,0-4-401,0-8-247,0 0 1784,2 0-2040,-2-1-257,0-10-87,-1 2 95,1 9 2289,-8-15-3353,4 4-159,4 11 3512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5:01:34.25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101 333 7617,'0'0'0,"0"-9"1088,3 0-111,6-5 31,-9 14-1008,3-13 1144,6-1 112,-6 0 97,7 2-17,-10 12-1336,2-9 1184,1 2-216,0 4-208,-1-7-175,-2 10-585,2-1 576,-2-2-32,0 1-72,0 0-24,0 2-448,-1-2 336,0 2-80,-1 0-40,0 0-72,2 0-144,-3 1 88,0 1-56,0 2-8,-6 7-24,9-11 0,-4 12 0,-7 3 24,3 0-48,-1 1 48,9-16-24,-3 16 56,-6-2-56,6-1-16,1-1-8,2-12 24,-1 10-56,1 0 32,2-1-40,0-6-120,-2-3 184,11 3-448,-2 0-272,1 0-384,1-1-345,-11-2 1449,11 1-1608,0 1-104,0-1-41,0 0-271,-11-1 2024,12 0-2281,-2 0 97,0-2-1017,-1-1 121,-9 3 3080</inkml:trace>
  <inkml:trace contextRef="#ctx0" brushRef="#br0" timeOffset="1">318 292 6809,'0'0'0,"0"0"1472,2-3-351,-1-4-89,-1 7-1032,3 0 1112,5-3 96,-6-4 48,0 5 41,-2 2-1297,8-9 1272,-6 7-48,1-8-167,-1 7-177,-2 3-880,3-2 704,0-1-208,-1-5-80,-2 8-136,0 0-280,0-1 272,0-1-56,-1 2-168,-2 1 32,3-1-80,-9 2 0,1 8 24,-1 0 16,0 2-24,9-12-16,-9 13 0,1 2 16,0 0-48,5 0 48,3-15-16,-9 16-16,8 1 8,-1 0 48,1 1-40,1-18 0,0 19-40,0 0 24,3 0-64,7 3 16,-10-22 64,9 22-56,3 2 16,5 2-24,4-1 16,-21-25 48,25 27-40,2-1-16,1 1-8,0 1 48,-28-28 16,28 27 40,-2 1 0,-2 1 80,-3-2 0,-21-27-120,18 28 128,-4-4 112,-2 0 64,-4 1-24,-8-25-280,2 26 256,-2 1-63,0 2-49,-7-1 48,7-28-192,-13 29 168,-4-1-72,-6 0 0,-4-1-56,27-27-40,-32 24 56,-3-4 8,-4-4-64,-3-7 16,42-9-16,-43 2-80,-3-2-72,-3-8 112,0-4-32,49 12 72,-49-16 0,5-2 56,7-1-16,9-1 32,28 20-72,-20-21 56,10-5 0,9-5-88,3-4 32,-2 35 0,18-37 40,2 0-24,7 1 0,6-1 48,-33 37-64,39-38 72,4-1-48,6-2 64,4 0-64,-53 41-24,54-42-8,2 0 32,-1 3-48,-2 7-8,-53 32 32,46-26-344,-5 7-489,-6 6-863,-6 5-1329,-29 8 3025,23-2-4857,-1 2-4489,-22 0 9346</inkml:trace>
  <inkml:trace contextRef="#ctx0" brushRef="#br0" timeOffset="2">857 320 12754,'0'0'0,"-11"0"4329,11 0-4329,-11 0 864,-2 1-448,1 9-7,3-2 263,9-8-672,-11 10 824,1 3 104,1 1-96,1 2-184,8-16-648,-2 17 512,-1-2-175,1 0-121,2-2-80,0-13-136,2 11 72,7-1-16,0-3-32,2-5-80,-11-2 56,12 3-216,1 0-465,1-3-495,1 0-792,-15 0 1968,15-1-2585,1-9-351,0 1-249,-1-1 128,-15 10 3057,0-30-2496,14 17-1873,-14 13 4369</inkml:trace>
  <inkml:trace contextRef="#ctx0" brushRef="#br0" timeOffset="3">1043 290 8513,'0'0'0,"0"0"2897,0 0-2897,0 0 2016,-1 0-359,1 3-97,-2 7-200,2-10-1360,-3 9 1161,0 0-185,-4 2-176,5 3-184,2-14-616,-3 14 464,0-3-216,1 0-144,1-4-128,1-7 24,-1 9-424,0 1-728,0-2-1449,1 0-2760,0-8 5361,-1 4-8906,1-4 8906</inkml:trace>
  <inkml:trace contextRef="#ctx0" brushRef="#br0" timeOffset="4">1046 1 9506,'0'0'0,"0"0"0,0 0 2056,8 0-2976,-5 0-1337,6 2-3552,-9-2 5809</inkml:trace>
  <inkml:trace contextRef="#ctx0" brushRef="#br0" timeOffset="5">1169 423 15843,'0'0'0,"-9"4"2056,9-4-2056,-7 11 1017,3-4-337,-3 1-280,7-7-152,0-1-248,0 1 240,0 1-88,0-2 16,2 0-16,-2 0-152,2-10 88,8 2 40,-3-3-80,3-2-56,-10 13 8,10-16 24,0-3-40,1-1 16,1 0-24,-12 20 24,10-19-8,0 3-32,-2 3 64,-1 1-8,-7 12-16,3-10-16,0 2-8,4 6-40,-7 0 40,0 2 24,2 0-16,0 0-24,0 1 32,-2 1-72,0-2 80,0 11-16,0-2 72,0 4-80,-1 2 56,1-15-32,-2 15 16,0 0 0,0 2-8,0-2 32,2-15-40,-1 14-40,0-2-240,1-2-888,0 0-1617,0-10 2785,2 2-5049,0 2-3289,-2-4 8338</inkml:trace>
  <inkml:trace contextRef="#ctx0" brushRef="#br0" timeOffset="6">1450 384 15691,'0'0'0,"2"0"1472,5-3-840,1 0-40,-8 3-592,7-8 569,-4 0-65,8 1-136,-3-2-88,-8 9-280,8-9 176,1-1-56,-1 0 24,0 1-32,-8 9-112,9-10 104,-6 1 0,6 1-32,-7 0 56,-2 8-128,3-8 152,-3 6 16,0-6 0,-3 8-72,3 0-96,-12-2 104,1 2-120,-4 0 72,-3 2-8,18-2-48,-19 12 96,0-1 240,0 2 88,2 1 144,17-14-568,-12 16 641,2 1-1,7 4 72,0-3 72,3-18-784,0 19 672,2-1-120,10-1-160,3-2-120,-15-15-272,20 14 145,3 0-57,3-4-104,3-1-129,-29-9 145,31 4-368,0 4-408,1-7-568,-1 1-921,-31-2 2265,32 1-3888,-7-19-2514,5 10-2856,-30 8 9258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4B1827851EC498345B73768110F2D" ma:contentTypeVersion="5" ma:contentTypeDescription="Create a new document." ma:contentTypeScope="" ma:versionID="e752e6226dbfdb64ac776b73bad8c6cf">
  <xsd:schema xmlns:xsd="http://www.w3.org/2001/XMLSchema" xmlns:xs="http://www.w3.org/2001/XMLSchema" xmlns:p="http://schemas.microsoft.com/office/2006/metadata/properties" xmlns:ns2="165c3a38-4164-46ba-bfa7-715acdc333a8" xmlns:ns3="08e2b745-85d2-452e-9090-3c121601df95" targetNamespace="http://schemas.microsoft.com/office/2006/metadata/properties" ma:root="true" ma:fieldsID="98603a9a191bed4d2900ee4b8f8807c8" ns2:_="" ns3:_="">
    <xsd:import namespace="165c3a38-4164-46ba-bfa7-715acdc333a8"/>
    <xsd:import namespace="08e2b745-85d2-452e-9090-3c121601d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c3a38-4164-46ba-bfa7-715acdc33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2b745-85d2-452e-9090-3c121601d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B4CFD-511E-4833-9EFB-B7BE99C771C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65c3a38-4164-46ba-bfa7-715acdc333a8"/>
    <ds:schemaRef ds:uri="08e2b745-85d2-452e-9090-3c121601df95"/>
  </ds:schemaRefs>
</ds:datastoreItem>
</file>

<file path=customXml/itemProps2.xml><?xml version="1.0" encoding="utf-8"?>
<ds:datastoreItem xmlns:ds="http://schemas.openxmlformats.org/officeDocument/2006/customXml" ds:itemID="{5854C152-9D81-4BDE-BB4C-2C36FEC89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2BD8-CC95-4F59-8C2E-46F39BCC6DAD}">
  <ds:schemaRefs>
    <ds:schemaRef ds:uri="http://schemas.microsoft.com/office/2006/metadata/properties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0c63907b-39f4-468d-80f4-865c4aed3c2c}" enabled="0" method="" siteId="{0c63907b-39f4-468d-80f4-865c4aed3c2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RHSolutions%20Headed%20paper%200817.dotx</Template>
  <TotalTime>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</dc:creator>
  <cp:keywords/>
  <dc:description/>
  <cp:lastModifiedBy>Adrian Maguire</cp:lastModifiedBy>
  <cp:revision>3</cp:revision>
  <dcterms:created xsi:type="dcterms:W3CDTF">2023-12-18T14:55:00Z</dcterms:created>
  <dcterms:modified xsi:type="dcterms:W3CDTF">2023-12-18T15:01:00Z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0x0101009B34B1827851EC498345B73768110F2D</vt:lpwstr>
  </property>
  <property fmtid="{D5CDD505-2E9C-101B-9397-08002B2CF9AE}" pid="3" name="MediaServiceImageTags">
    <vt:lpwstr/>
  </property>
</Properties>
</file>